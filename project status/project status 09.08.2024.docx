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4967F904" w:rsidR="00C26273" w:rsidRDefault="00DC15CE" w:rsidP="00965193">
      <w:pPr>
        <w:pStyle w:val="Title"/>
        <w:spacing w:after="0"/>
      </w:pPr>
      <w:r>
        <w:t xml:space="preserve">Project </w:t>
      </w:r>
      <w:r w:rsidR="00D65740">
        <w:t>Grover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7811BE34" w:rsidR="00A83049" w:rsidRDefault="00A83049" w:rsidP="00713158"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6272AB">
              <w:fldChar w:fldCharType="begin"/>
            </w:r>
            <w:r w:rsidR="006272AB">
              <w:instrText xml:space="preserve"> DATE \@ "d/MM/yyyy" </w:instrText>
            </w:r>
            <w:r w:rsidR="006272AB">
              <w:fldChar w:fldCharType="separate"/>
            </w:r>
            <w:r w:rsidR="00F744FF">
              <w:rPr>
                <w:noProof/>
              </w:rPr>
              <w:t>8/08/2024</w:t>
            </w:r>
            <w:r w:rsidR="006272AB">
              <w:fldChar w:fldCharType="end"/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280E8A91" w:rsidR="00A83049" w:rsidRDefault="00A83049" w:rsidP="00713158"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</w:t>
            </w:r>
            <w:r w:rsidR="006272AB"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7A43838F" w:rsidR="00A83049" w:rsidRDefault="00A83049" w:rsidP="00713158"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6272AB">
              <w:t>Adnan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176C1992" w:rsidR="00A83049" w:rsidRDefault="00485574" w:rsidP="00713158">
            <w:r>
              <w:t>Summarise</w:t>
            </w:r>
            <w:r w:rsidR="00595AA3">
              <w:t xml:space="preserve"> the overall status and highlights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6272AB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24593626" w:rsidR="002E6DB9" w:rsidRDefault="002E6DB9" w:rsidP="00713158"/>
        </w:tc>
        <w:tc>
          <w:tcPr>
            <w:tcW w:w="1418" w:type="dxa"/>
          </w:tcPr>
          <w:p w14:paraId="5A105734" w14:textId="3F1A48DA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3FEE4AD2" w14:textId="6A571B3D" w:rsidR="002E6DB9" w:rsidRDefault="002A2AE2" w:rsidP="00713158">
            <w:r>
              <w:t>Meeting with Host Sui on 07/08/2024</w:t>
            </w:r>
          </w:p>
        </w:tc>
      </w:tr>
      <w:tr w:rsidR="002E6DB9" w14:paraId="31F7A75A" w14:textId="77777777" w:rsidTr="006575B1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00B050"/>
          </w:tcPr>
          <w:p w14:paraId="41FC7F41" w14:textId="77777777" w:rsidR="002E6DB9" w:rsidRDefault="002E6DB9" w:rsidP="00713158"/>
        </w:tc>
        <w:tc>
          <w:tcPr>
            <w:tcW w:w="1418" w:type="dxa"/>
          </w:tcPr>
          <w:p w14:paraId="0EAACB51" w14:textId="2917638C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494688B7" w14:textId="58034267" w:rsidR="002E6DB9" w:rsidRDefault="002A2AE2" w:rsidP="00713158">
            <w:r>
              <w:t>Acquired another orange cube and Ardo-pilot</w:t>
            </w:r>
          </w:p>
        </w:tc>
      </w:tr>
      <w:tr w:rsidR="002E6DB9" w14:paraId="19BEBA60" w14:textId="77777777" w:rsidTr="006575B1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FFC000"/>
          </w:tcPr>
          <w:p w14:paraId="7CB5DFE3" w14:textId="77777777" w:rsidR="002E6DB9" w:rsidRDefault="002E6DB9" w:rsidP="00713158"/>
        </w:tc>
        <w:tc>
          <w:tcPr>
            <w:tcW w:w="1418" w:type="dxa"/>
          </w:tcPr>
          <w:p w14:paraId="685AF648" w14:textId="22E64B69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04A71AE0" w14:textId="7D4E2298" w:rsidR="002E6DB9" w:rsidRDefault="002A2AE2" w:rsidP="00713158">
            <w:r>
              <w:t>Appears to be behind on schedule on documentation</w:t>
            </w:r>
          </w:p>
        </w:tc>
      </w:tr>
      <w:tr w:rsidR="002E6DB9" w14:paraId="1B0A776A" w14:textId="77777777" w:rsidTr="006575B1">
        <w:trPr>
          <w:trHeight w:val="421"/>
        </w:trPr>
        <w:tc>
          <w:tcPr>
            <w:tcW w:w="2410" w:type="dxa"/>
          </w:tcPr>
          <w:p w14:paraId="2E259D6E" w14:textId="2B6FD637" w:rsidR="002E6DB9" w:rsidRDefault="00AB11F8" w:rsidP="00713158">
            <w:r>
              <w:t>Budget</w:t>
            </w:r>
          </w:p>
        </w:tc>
        <w:tc>
          <w:tcPr>
            <w:tcW w:w="2126" w:type="dxa"/>
            <w:shd w:val="clear" w:color="auto" w:fill="FFC000"/>
          </w:tcPr>
          <w:p w14:paraId="74154ACB" w14:textId="77777777" w:rsidR="002E6DB9" w:rsidRDefault="002E6DB9" w:rsidP="00713158"/>
        </w:tc>
        <w:tc>
          <w:tcPr>
            <w:tcW w:w="1418" w:type="dxa"/>
          </w:tcPr>
          <w:p w14:paraId="6FE332AC" w14:textId="60FA7F35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7A1BE418" w14:textId="7DC62F0D" w:rsidR="002E6DB9" w:rsidRDefault="002A2AE2" w:rsidP="00713158">
            <w:r>
              <w:t>Discussion of budget, initial proposed 2000 AUD for powertrain system</w:t>
            </w:r>
          </w:p>
        </w:tc>
      </w:tr>
      <w:tr w:rsidR="002E6DB9" w14:paraId="5F6F693E" w14:textId="77777777" w:rsidTr="006575B1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77777777" w:rsidR="002E6DB9" w:rsidRDefault="002E6DB9" w:rsidP="00713158"/>
        </w:tc>
        <w:tc>
          <w:tcPr>
            <w:tcW w:w="1418" w:type="dxa"/>
          </w:tcPr>
          <w:p w14:paraId="239D412C" w14:textId="2119996D" w:rsidR="002E6DB9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62D9FA97" w14:textId="352921D2" w:rsidR="002E6DB9" w:rsidRDefault="002A2AE2" w:rsidP="00713158">
            <w:r>
              <w:t>Risks during this stage consists of structure within the group and documentation</w:t>
            </w:r>
          </w:p>
        </w:tc>
      </w:tr>
      <w:tr w:rsidR="00D92536" w14:paraId="66373DBD" w14:textId="77777777" w:rsidTr="006575B1">
        <w:trPr>
          <w:trHeight w:val="421"/>
        </w:trPr>
        <w:tc>
          <w:tcPr>
            <w:tcW w:w="2410" w:type="dxa"/>
          </w:tcPr>
          <w:p w14:paraId="12C67C94" w14:textId="5329C1CF" w:rsidR="00D92536" w:rsidRDefault="00D92536" w:rsidP="00713158">
            <w:r>
              <w:t>Roadblocks</w:t>
            </w:r>
          </w:p>
        </w:tc>
        <w:tc>
          <w:tcPr>
            <w:tcW w:w="2126" w:type="dxa"/>
            <w:shd w:val="clear" w:color="auto" w:fill="FFC000"/>
          </w:tcPr>
          <w:p w14:paraId="63A5FEEC" w14:textId="77777777" w:rsidR="00D92536" w:rsidRDefault="00D92536" w:rsidP="00713158"/>
        </w:tc>
        <w:tc>
          <w:tcPr>
            <w:tcW w:w="1418" w:type="dxa"/>
          </w:tcPr>
          <w:p w14:paraId="723196AC" w14:textId="5A4D4C6B" w:rsidR="00D92536" w:rsidRDefault="006575B1" w:rsidP="00713158">
            <w:r>
              <w:t>Adnan</w:t>
            </w:r>
          </w:p>
        </w:tc>
        <w:tc>
          <w:tcPr>
            <w:tcW w:w="8618" w:type="dxa"/>
            <w:shd w:val="clear" w:color="auto" w:fill="auto"/>
          </w:tcPr>
          <w:p w14:paraId="736E36BF" w14:textId="1DCEAB24" w:rsidR="00D92536" w:rsidRDefault="002A2AE2" w:rsidP="00713158">
            <w:r>
              <w:t>Waiting on Beautrice for confirmation of Macro Lab</w:t>
            </w:r>
          </w:p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439"/>
        <w:gridCol w:w="5074"/>
        <w:gridCol w:w="2234"/>
      </w:tblGrid>
      <w:tr w:rsidR="00911395" w14:paraId="0FEABB7F" w14:textId="53AD06C5" w:rsidTr="00893CDB">
        <w:tc>
          <w:tcPr>
            <w:tcW w:w="4815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2439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074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2234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D65740" w14:paraId="7CA6E2F9" w14:textId="1B1CC5EA" w:rsidTr="00893CDB">
        <w:tc>
          <w:tcPr>
            <w:tcW w:w="4815" w:type="dxa"/>
          </w:tcPr>
          <w:p w14:paraId="3B27B195" w14:textId="31EE7C37" w:rsidR="00D65740" w:rsidRDefault="00D65740" w:rsidP="00D65740">
            <w:r>
              <w:t>CAD Models of LineLazer</w:t>
            </w:r>
          </w:p>
        </w:tc>
        <w:tc>
          <w:tcPr>
            <w:tcW w:w="2439" w:type="dxa"/>
          </w:tcPr>
          <w:p w14:paraId="1F70639F" w14:textId="77D14CE4" w:rsidR="00D65740" w:rsidRDefault="00D65740" w:rsidP="00D65740">
            <w:r>
              <w:rPr>
                <w:rStyle w:val="fui-styledtext"/>
              </w:rPr>
              <w:t xml:space="preserve">Abhishek </w:t>
            </w:r>
            <w:proofErr w:type="spellStart"/>
            <w:r>
              <w:rPr>
                <w:rStyle w:val="fui-styledtext"/>
              </w:rPr>
              <w:t>Chozhiyattil</w:t>
            </w:r>
            <w:proofErr w:type="spellEnd"/>
            <w:r w:rsidR="00F744FF">
              <w:rPr>
                <w:rStyle w:val="fui-styledtext"/>
              </w:rPr>
              <w:br/>
            </w:r>
            <w:r w:rsidR="00F744FF">
              <w:rPr>
                <w:rStyle w:val="fui-styledtext"/>
              </w:rPr>
              <w:t xml:space="preserve">Russell </w:t>
            </w:r>
            <w:proofErr w:type="spellStart"/>
            <w:r w:rsidR="00F744FF">
              <w:rPr>
                <w:rStyle w:val="fui-styledtext"/>
              </w:rPr>
              <w:t>Rehim</w:t>
            </w:r>
            <w:proofErr w:type="spellEnd"/>
            <w:r w:rsidR="00F744FF">
              <w:rPr>
                <w:rStyle w:val="fui-styledtext"/>
              </w:rPr>
              <w:br/>
            </w:r>
            <w:r w:rsidR="00893CDB">
              <w:rPr>
                <w:rStyle w:val="ui-provider"/>
              </w:rPr>
              <w:t xml:space="preserve">Vikalp </w:t>
            </w:r>
            <w:proofErr w:type="spellStart"/>
            <w:r w:rsidR="00893CDB">
              <w:rPr>
                <w:rStyle w:val="ui-provider"/>
              </w:rPr>
              <w:t>Shendekar</w:t>
            </w:r>
            <w:proofErr w:type="spellEnd"/>
          </w:p>
        </w:tc>
        <w:tc>
          <w:tcPr>
            <w:tcW w:w="5074" w:type="dxa"/>
          </w:tcPr>
          <w:p w14:paraId="7CD46EAD" w14:textId="3E6F37A8" w:rsidR="00D65740" w:rsidRDefault="00801233" w:rsidP="00D65740">
            <w:r>
              <w:t>Identification of parts for powertrain team</w:t>
            </w:r>
          </w:p>
        </w:tc>
        <w:tc>
          <w:tcPr>
            <w:tcW w:w="2234" w:type="dxa"/>
          </w:tcPr>
          <w:p w14:paraId="39E16BBD" w14:textId="793865D8" w:rsidR="00D65740" w:rsidRDefault="00893CDB" w:rsidP="00D65740">
            <w:r>
              <w:rPr>
                <w:rStyle w:val="fui-styledtext"/>
              </w:rPr>
              <w:t xml:space="preserve">Abhishek </w:t>
            </w:r>
            <w:proofErr w:type="spellStart"/>
            <w:r>
              <w:rPr>
                <w:rStyle w:val="fui-styledtext"/>
              </w:rPr>
              <w:t>Chozhiyattil</w:t>
            </w:r>
            <w:proofErr w:type="spellEnd"/>
            <w:r>
              <w:rPr>
                <w:rStyle w:val="fui-styledtext"/>
              </w:rPr>
              <w:br/>
              <w:t xml:space="preserve">Russell </w:t>
            </w:r>
            <w:proofErr w:type="spellStart"/>
            <w:r>
              <w:rPr>
                <w:rStyle w:val="fui-styledtext"/>
              </w:rPr>
              <w:t>Rehim</w:t>
            </w:r>
            <w:proofErr w:type="spellEnd"/>
            <w:r>
              <w:rPr>
                <w:rStyle w:val="fui-styledtext"/>
              </w:rPr>
              <w:br/>
            </w:r>
            <w:r>
              <w:rPr>
                <w:rStyle w:val="ui-provider"/>
              </w:rPr>
              <w:t xml:space="preserve">Vikalp </w:t>
            </w:r>
            <w:proofErr w:type="spellStart"/>
            <w:r>
              <w:rPr>
                <w:rStyle w:val="ui-provider"/>
              </w:rPr>
              <w:t>Shendekar</w:t>
            </w:r>
            <w:proofErr w:type="spellEnd"/>
          </w:p>
        </w:tc>
      </w:tr>
      <w:tr w:rsidR="00D65740" w14:paraId="78678434" w14:textId="77777777" w:rsidTr="00893CDB">
        <w:tc>
          <w:tcPr>
            <w:tcW w:w="4815" w:type="dxa"/>
          </w:tcPr>
          <w:p w14:paraId="0135C586" w14:textId="5B1F8293" w:rsidR="00D65740" w:rsidRDefault="00D65740" w:rsidP="00D65740">
            <w:r>
              <w:t>Testing of ROS, GPS &amp; GS</w:t>
            </w:r>
          </w:p>
        </w:tc>
        <w:tc>
          <w:tcPr>
            <w:tcW w:w="2439" w:type="dxa"/>
          </w:tcPr>
          <w:p w14:paraId="06E752B7" w14:textId="62E1379A" w:rsidR="00D65740" w:rsidRDefault="00D65740" w:rsidP="00D65740">
            <w:r>
              <w:rPr>
                <w:rStyle w:val="fui-styledtext"/>
              </w:rPr>
              <w:t>Viswadeep Kopalli</w:t>
            </w:r>
          </w:p>
        </w:tc>
        <w:tc>
          <w:tcPr>
            <w:tcW w:w="5074" w:type="dxa"/>
          </w:tcPr>
          <w:p w14:paraId="735CF053" w14:textId="36E49F27" w:rsidR="00D65740" w:rsidRDefault="00801233" w:rsidP="00D65740">
            <w:r>
              <w:t>Grover Planner testing</w:t>
            </w:r>
          </w:p>
        </w:tc>
        <w:tc>
          <w:tcPr>
            <w:tcW w:w="2234" w:type="dxa"/>
          </w:tcPr>
          <w:p w14:paraId="4F7C8E2F" w14:textId="01C54BF5" w:rsidR="00D65740" w:rsidRDefault="00893CDB" w:rsidP="00D65740">
            <w:r>
              <w:t xml:space="preserve">Adnan &amp; </w:t>
            </w:r>
            <w:proofErr w:type="spellStart"/>
            <w:r>
              <w:t>Viswadeep</w:t>
            </w:r>
            <w:proofErr w:type="spellEnd"/>
          </w:p>
        </w:tc>
      </w:tr>
      <w:tr w:rsidR="00D65740" w14:paraId="4F5F9D72" w14:textId="77777777" w:rsidTr="00893CDB">
        <w:tc>
          <w:tcPr>
            <w:tcW w:w="4815" w:type="dxa"/>
          </w:tcPr>
          <w:p w14:paraId="00B42548" w14:textId="35AA5EEA" w:rsidR="00D65740" w:rsidRDefault="00D65740" w:rsidP="00D65740">
            <w:r>
              <w:t>Acquisition of Storage space in Macro Labs meeting</w:t>
            </w:r>
          </w:p>
        </w:tc>
        <w:tc>
          <w:tcPr>
            <w:tcW w:w="2439" w:type="dxa"/>
          </w:tcPr>
          <w:p w14:paraId="1A06E771" w14:textId="55FB2BC8" w:rsidR="00D65740" w:rsidRDefault="00D65740" w:rsidP="00D65740">
            <w:r>
              <w:t>Adnan Azmie</w:t>
            </w:r>
          </w:p>
        </w:tc>
        <w:tc>
          <w:tcPr>
            <w:tcW w:w="5074" w:type="dxa"/>
          </w:tcPr>
          <w:p w14:paraId="15E99AF1" w14:textId="77777777" w:rsidR="00D65740" w:rsidRDefault="00D65740" w:rsidP="00D65740"/>
        </w:tc>
        <w:tc>
          <w:tcPr>
            <w:tcW w:w="2234" w:type="dxa"/>
          </w:tcPr>
          <w:p w14:paraId="3DE9DA11" w14:textId="77777777" w:rsidR="00D65740" w:rsidRDefault="00D65740" w:rsidP="00D65740"/>
        </w:tc>
      </w:tr>
      <w:tr w:rsidR="00893CDB" w14:paraId="7574FAD2" w14:textId="77777777" w:rsidTr="00893CDB">
        <w:tc>
          <w:tcPr>
            <w:tcW w:w="4815" w:type="dxa"/>
          </w:tcPr>
          <w:p w14:paraId="727E92DB" w14:textId="6E2D21EC" w:rsidR="00893CDB" w:rsidRDefault="00893CDB" w:rsidP="00893CDB">
            <w:r>
              <w:t>Work on Concept of Operations</w:t>
            </w:r>
          </w:p>
        </w:tc>
        <w:tc>
          <w:tcPr>
            <w:tcW w:w="2439" w:type="dxa"/>
          </w:tcPr>
          <w:p w14:paraId="7CD4E2A7" w14:textId="3F9115BA" w:rsidR="00893CDB" w:rsidRDefault="00893CDB" w:rsidP="00893CDB">
            <w:r>
              <w:t>Team</w:t>
            </w:r>
          </w:p>
        </w:tc>
        <w:tc>
          <w:tcPr>
            <w:tcW w:w="5074" w:type="dxa"/>
          </w:tcPr>
          <w:p w14:paraId="0E080DB1" w14:textId="5D3D3F49" w:rsidR="00893CDB" w:rsidRDefault="00893CDB" w:rsidP="00893CDB">
            <w:r>
              <w:t>Concept of Operations</w:t>
            </w:r>
          </w:p>
        </w:tc>
        <w:tc>
          <w:tcPr>
            <w:tcW w:w="2234" w:type="dxa"/>
          </w:tcPr>
          <w:p w14:paraId="6601FDDD" w14:textId="7C0DC66D" w:rsidR="00893CDB" w:rsidRDefault="00893CDB" w:rsidP="00893CDB">
            <w:r>
              <w:t>Team</w:t>
            </w:r>
          </w:p>
        </w:tc>
      </w:tr>
      <w:tr w:rsidR="00893CDB" w14:paraId="68C9F3A8" w14:textId="77777777" w:rsidTr="00893CDB">
        <w:tc>
          <w:tcPr>
            <w:tcW w:w="4815" w:type="dxa"/>
          </w:tcPr>
          <w:p w14:paraId="17F3D4BF" w14:textId="6400ED25" w:rsidR="00893CDB" w:rsidRDefault="00893CDB" w:rsidP="00893CDB">
            <w:r>
              <w:t>Follow-up meeting with Host Company</w:t>
            </w:r>
          </w:p>
        </w:tc>
        <w:tc>
          <w:tcPr>
            <w:tcW w:w="2439" w:type="dxa"/>
          </w:tcPr>
          <w:p w14:paraId="003550B9" w14:textId="12967DFC" w:rsidR="00893CDB" w:rsidRDefault="00893CDB" w:rsidP="00893CDB">
            <w:r>
              <w:t>Team</w:t>
            </w:r>
          </w:p>
        </w:tc>
        <w:tc>
          <w:tcPr>
            <w:tcW w:w="5074" w:type="dxa"/>
          </w:tcPr>
          <w:p w14:paraId="18667891" w14:textId="4866ABD4" w:rsidR="00893CDB" w:rsidRDefault="00893CDB" w:rsidP="00893CDB">
            <w:r>
              <w:t>Following up meeting with Sui and Rennie</w:t>
            </w:r>
          </w:p>
        </w:tc>
        <w:tc>
          <w:tcPr>
            <w:tcW w:w="2234" w:type="dxa"/>
          </w:tcPr>
          <w:p w14:paraId="2E2BFE5D" w14:textId="378231AB" w:rsidR="00893CDB" w:rsidRDefault="00893CDB" w:rsidP="00893CDB">
            <w:r>
              <w:t>Team</w:t>
            </w:r>
          </w:p>
        </w:tc>
      </w:tr>
    </w:tbl>
    <w:p w14:paraId="24E90B2A" w14:textId="46362D41" w:rsidR="00450F78" w:rsidRDefault="00450F78" w:rsidP="00893CDB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3D219" w14:textId="77777777" w:rsidR="00A5638E" w:rsidRDefault="00A5638E" w:rsidP="003B695F">
      <w:pPr>
        <w:spacing w:before="0" w:line="240" w:lineRule="auto"/>
      </w:pPr>
      <w:r>
        <w:separator/>
      </w:r>
    </w:p>
  </w:endnote>
  <w:endnote w:type="continuationSeparator" w:id="0">
    <w:p w14:paraId="43E47A39" w14:textId="77777777" w:rsidR="00A5638E" w:rsidRDefault="00A5638E" w:rsidP="003B695F">
      <w:pPr>
        <w:spacing w:before="0" w:line="240" w:lineRule="auto"/>
      </w:pPr>
      <w:r>
        <w:continuationSeparator/>
      </w:r>
    </w:p>
  </w:endnote>
  <w:endnote w:type="continuationNotice" w:id="1">
    <w:p w14:paraId="1E4C6C07" w14:textId="77777777" w:rsidR="00A5638E" w:rsidRDefault="00A5638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1A7FF" w14:textId="77777777" w:rsidR="00A5638E" w:rsidRDefault="00A5638E" w:rsidP="003B695F">
      <w:pPr>
        <w:spacing w:before="0" w:line="240" w:lineRule="auto"/>
      </w:pPr>
      <w:r>
        <w:separator/>
      </w:r>
    </w:p>
  </w:footnote>
  <w:footnote w:type="continuationSeparator" w:id="0">
    <w:p w14:paraId="53D3559C" w14:textId="77777777" w:rsidR="00A5638E" w:rsidRDefault="00A5638E" w:rsidP="003B695F">
      <w:pPr>
        <w:spacing w:before="0" w:line="240" w:lineRule="auto"/>
      </w:pPr>
      <w:r>
        <w:continuationSeparator/>
      </w:r>
    </w:p>
  </w:footnote>
  <w:footnote w:type="continuationNotice" w:id="1">
    <w:p w14:paraId="19DC1F08" w14:textId="77777777" w:rsidR="00A5638E" w:rsidRDefault="00A5638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F3F7D"/>
    <w:rsid w:val="001F6A22"/>
    <w:rsid w:val="002000AD"/>
    <w:rsid w:val="00236170"/>
    <w:rsid w:val="00245D3F"/>
    <w:rsid w:val="002553A1"/>
    <w:rsid w:val="00256236"/>
    <w:rsid w:val="00270244"/>
    <w:rsid w:val="0027791E"/>
    <w:rsid w:val="002859B4"/>
    <w:rsid w:val="00290223"/>
    <w:rsid w:val="002954A0"/>
    <w:rsid w:val="002A2AE2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A4775"/>
    <w:rsid w:val="003A707E"/>
    <w:rsid w:val="003B695F"/>
    <w:rsid w:val="003C2175"/>
    <w:rsid w:val="003C7E4A"/>
    <w:rsid w:val="003F797E"/>
    <w:rsid w:val="003F7B45"/>
    <w:rsid w:val="00413CD7"/>
    <w:rsid w:val="0041543B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258E6"/>
    <w:rsid w:val="006272AB"/>
    <w:rsid w:val="006556E9"/>
    <w:rsid w:val="006575B1"/>
    <w:rsid w:val="0068090F"/>
    <w:rsid w:val="006B25A8"/>
    <w:rsid w:val="006D5835"/>
    <w:rsid w:val="00700E73"/>
    <w:rsid w:val="00713158"/>
    <w:rsid w:val="00715A30"/>
    <w:rsid w:val="00717B7F"/>
    <w:rsid w:val="00720662"/>
    <w:rsid w:val="007214B5"/>
    <w:rsid w:val="00721793"/>
    <w:rsid w:val="00721968"/>
    <w:rsid w:val="00731518"/>
    <w:rsid w:val="00740383"/>
    <w:rsid w:val="00740552"/>
    <w:rsid w:val="0074404B"/>
    <w:rsid w:val="00755BA5"/>
    <w:rsid w:val="00760A52"/>
    <w:rsid w:val="007772EA"/>
    <w:rsid w:val="00794D3D"/>
    <w:rsid w:val="007C3211"/>
    <w:rsid w:val="007E4731"/>
    <w:rsid w:val="007F167D"/>
    <w:rsid w:val="00801233"/>
    <w:rsid w:val="00804B37"/>
    <w:rsid w:val="00810F47"/>
    <w:rsid w:val="00824E72"/>
    <w:rsid w:val="00841C04"/>
    <w:rsid w:val="00862800"/>
    <w:rsid w:val="00871D59"/>
    <w:rsid w:val="008855D1"/>
    <w:rsid w:val="00893CDB"/>
    <w:rsid w:val="008A3B4B"/>
    <w:rsid w:val="008F5432"/>
    <w:rsid w:val="008F6926"/>
    <w:rsid w:val="00904087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C3082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5638E"/>
    <w:rsid w:val="00A702B9"/>
    <w:rsid w:val="00A83049"/>
    <w:rsid w:val="00A84387"/>
    <w:rsid w:val="00AA27DC"/>
    <w:rsid w:val="00AB11F8"/>
    <w:rsid w:val="00AB45F8"/>
    <w:rsid w:val="00AC2ECF"/>
    <w:rsid w:val="00AC5157"/>
    <w:rsid w:val="00AD5981"/>
    <w:rsid w:val="00AE5C62"/>
    <w:rsid w:val="00AF25D3"/>
    <w:rsid w:val="00AF473E"/>
    <w:rsid w:val="00B3375C"/>
    <w:rsid w:val="00B35402"/>
    <w:rsid w:val="00B4020D"/>
    <w:rsid w:val="00B51469"/>
    <w:rsid w:val="00B615D8"/>
    <w:rsid w:val="00B64C5B"/>
    <w:rsid w:val="00B7256E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55BE2"/>
    <w:rsid w:val="00C77B0E"/>
    <w:rsid w:val="00C94167"/>
    <w:rsid w:val="00CB040A"/>
    <w:rsid w:val="00CE10B4"/>
    <w:rsid w:val="00CE34C3"/>
    <w:rsid w:val="00CF37F6"/>
    <w:rsid w:val="00D065F4"/>
    <w:rsid w:val="00D11A1A"/>
    <w:rsid w:val="00D306BE"/>
    <w:rsid w:val="00D31DEC"/>
    <w:rsid w:val="00D3209A"/>
    <w:rsid w:val="00D43D2F"/>
    <w:rsid w:val="00D4526C"/>
    <w:rsid w:val="00D65740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7C96"/>
    <w:rsid w:val="00E50D4B"/>
    <w:rsid w:val="00E569AD"/>
    <w:rsid w:val="00E65343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744FF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rful-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  <w:style w:type="character" w:customStyle="1" w:styleId="fui-styledtext">
    <w:name w:val="fui-styledtext"/>
    <w:basedOn w:val="DefaultParagraphFont"/>
    <w:rsid w:val="006272AB"/>
  </w:style>
  <w:style w:type="character" w:customStyle="1" w:styleId="ui-provider">
    <w:name w:val="ui-provider"/>
    <w:basedOn w:val="DefaultParagraphFont"/>
    <w:rsid w:val="0062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Mohamed Adnan Azmie</cp:lastModifiedBy>
  <cp:revision>4</cp:revision>
  <cp:lastPrinted>2021-03-01T18:20:00Z</cp:lastPrinted>
  <dcterms:created xsi:type="dcterms:W3CDTF">2024-08-07T06:11:00Z</dcterms:created>
  <dcterms:modified xsi:type="dcterms:W3CDTF">2024-08-07T23:33:00Z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